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537" w:rsidRPr="00DF300E" w:rsidRDefault="00DF300E" w:rsidP="00DF300E">
      <w:pPr>
        <w:pStyle w:val="NoSpacing"/>
        <w:jc w:val="center"/>
        <w:rPr>
          <w:b/>
        </w:rPr>
      </w:pPr>
      <w:r w:rsidRPr="00DF300E">
        <w:rPr>
          <w:b/>
        </w:rPr>
        <w:t>Spring</w:t>
      </w:r>
    </w:p>
    <w:p w:rsidR="00DF300E" w:rsidRDefault="00DF300E" w:rsidP="00DF300E">
      <w:pPr>
        <w:pStyle w:val="NoSpacing"/>
      </w:pPr>
    </w:p>
    <w:p w:rsidR="00DF300E" w:rsidRPr="00B16310" w:rsidRDefault="00DF300E" w:rsidP="00DF300E">
      <w:pPr>
        <w:pStyle w:val="NoSpacing"/>
        <w:rPr>
          <w:b/>
          <w:u w:val="single"/>
        </w:rPr>
      </w:pPr>
      <w:r w:rsidRPr="00B16310">
        <w:rPr>
          <w:b/>
          <w:u w:val="single"/>
        </w:rPr>
        <w:t>Goals of spring:</w:t>
      </w:r>
    </w:p>
    <w:p w:rsidR="00DF300E" w:rsidRDefault="00DF300E" w:rsidP="00DF300E">
      <w:pPr>
        <w:pStyle w:val="NoSpacing"/>
        <w:numPr>
          <w:ilvl w:val="0"/>
          <w:numId w:val="1"/>
        </w:numPr>
      </w:pPr>
      <w:r>
        <w:t>Light weight development with JAVA POJOs</w:t>
      </w:r>
    </w:p>
    <w:p w:rsidR="00DF300E" w:rsidRDefault="00DF300E" w:rsidP="00DF300E">
      <w:pPr>
        <w:pStyle w:val="NoSpacing"/>
        <w:numPr>
          <w:ilvl w:val="0"/>
          <w:numId w:val="1"/>
        </w:numPr>
      </w:pPr>
      <w:r>
        <w:t>Dependency Injection to promote loose coupling.</w:t>
      </w:r>
    </w:p>
    <w:p w:rsidR="00DF300E" w:rsidRDefault="00DF300E" w:rsidP="00DF300E">
      <w:pPr>
        <w:pStyle w:val="NoSpacing"/>
        <w:numPr>
          <w:ilvl w:val="0"/>
          <w:numId w:val="1"/>
        </w:numPr>
      </w:pPr>
      <w:r>
        <w:t>AOP.</w:t>
      </w:r>
    </w:p>
    <w:p w:rsidR="00DF300E" w:rsidRDefault="00DF300E" w:rsidP="00DF300E">
      <w:pPr>
        <w:pStyle w:val="NoSpacing"/>
        <w:numPr>
          <w:ilvl w:val="0"/>
          <w:numId w:val="1"/>
        </w:numPr>
      </w:pPr>
      <w:r>
        <w:t>Minimize boilerplate Java code</w:t>
      </w:r>
    </w:p>
    <w:p w:rsidR="00DF300E" w:rsidRDefault="00DF300E" w:rsidP="00DF300E">
      <w:pPr>
        <w:pStyle w:val="NoSpacing"/>
      </w:pPr>
    </w:p>
    <w:p w:rsidR="00DF300E" w:rsidRDefault="00DF300E" w:rsidP="00DF300E">
      <w:pPr>
        <w:pStyle w:val="NoSpacing"/>
        <w:rPr>
          <w:b/>
          <w:u w:val="single"/>
        </w:rPr>
      </w:pPr>
      <w:r w:rsidRPr="00DF300E">
        <w:rPr>
          <w:b/>
          <w:u w:val="single"/>
        </w:rPr>
        <w:t>Core Framework</w:t>
      </w:r>
      <w:r w:rsidR="00B16310">
        <w:rPr>
          <w:b/>
          <w:u w:val="single"/>
        </w:rPr>
        <w:t xml:space="preserve"> </w:t>
      </w:r>
    </w:p>
    <w:p w:rsidR="00DF300E" w:rsidRPr="00DF300E" w:rsidRDefault="00DF300E" w:rsidP="00DF300E">
      <w:pPr>
        <w:pStyle w:val="NoSpacing"/>
        <w:numPr>
          <w:ilvl w:val="0"/>
          <w:numId w:val="2"/>
        </w:numPr>
        <w:rPr>
          <w:b/>
          <w:u w:val="single"/>
        </w:rPr>
      </w:pPr>
      <w:r>
        <w:t>Heart of Spring.</w:t>
      </w:r>
    </w:p>
    <w:p w:rsidR="00DF300E" w:rsidRPr="00DF300E" w:rsidRDefault="00DF300E" w:rsidP="00DF300E">
      <w:pPr>
        <w:pStyle w:val="NoSpacing"/>
        <w:numPr>
          <w:ilvl w:val="0"/>
          <w:numId w:val="2"/>
        </w:numPr>
        <w:rPr>
          <w:b/>
          <w:u w:val="single"/>
        </w:rPr>
      </w:pPr>
      <w:r>
        <w:t>Manages bean creation by using Bean factory.</w:t>
      </w:r>
    </w:p>
    <w:p w:rsidR="00DF300E" w:rsidRPr="00DF300E" w:rsidRDefault="00DF300E" w:rsidP="00DF300E">
      <w:pPr>
        <w:pStyle w:val="NoSpacing"/>
        <w:numPr>
          <w:ilvl w:val="0"/>
          <w:numId w:val="2"/>
        </w:numPr>
        <w:rPr>
          <w:b/>
          <w:u w:val="single"/>
        </w:rPr>
      </w:pPr>
      <w:r>
        <w:t>Manages bean dependency.</w:t>
      </w:r>
    </w:p>
    <w:p w:rsidR="00DF300E" w:rsidRPr="00DF300E" w:rsidRDefault="00DF300E" w:rsidP="00DF300E">
      <w:pPr>
        <w:pStyle w:val="NoSpacing"/>
        <w:numPr>
          <w:ilvl w:val="0"/>
          <w:numId w:val="2"/>
        </w:numPr>
        <w:rPr>
          <w:b/>
          <w:u w:val="single"/>
        </w:rPr>
      </w:pPr>
      <w:r>
        <w:t>Has context (Container) with holds beans in memory.</w:t>
      </w:r>
    </w:p>
    <w:p w:rsidR="00DF300E" w:rsidRDefault="00DF300E" w:rsidP="00DF300E">
      <w:pPr>
        <w:pStyle w:val="NoSpacing"/>
      </w:pPr>
    </w:p>
    <w:p w:rsidR="00DF300E" w:rsidRDefault="00DF300E" w:rsidP="00DF300E">
      <w:pPr>
        <w:pStyle w:val="NoSpacing"/>
        <w:rPr>
          <w:b/>
          <w:u w:val="single"/>
        </w:rPr>
      </w:pPr>
      <w:r w:rsidRPr="00DF300E">
        <w:rPr>
          <w:b/>
          <w:u w:val="single"/>
        </w:rPr>
        <w:t>AOP Structure:</w:t>
      </w:r>
    </w:p>
    <w:p w:rsidR="00DF300E" w:rsidRDefault="00DF300E" w:rsidP="00DF300E">
      <w:pPr>
        <w:pStyle w:val="NoSpacing"/>
        <w:numPr>
          <w:ilvl w:val="0"/>
          <w:numId w:val="3"/>
        </w:numPr>
      </w:pPr>
      <w:r>
        <w:t>Has application wide services (Logging services, securities, transaction ...</w:t>
      </w:r>
      <w:proofErr w:type="gramStart"/>
      <w:r>
        <w:t>) .</w:t>
      </w:r>
      <w:proofErr w:type="gramEnd"/>
    </w:p>
    <w:p w:rsidR="00DF300E" w:rsidRDefault="00DF300E" w:rsidP="00DF300E">
      <w:pPr>
        <w:pStyle w:val="NoSpacing"/>
        <w:numPr>
          <w:ilvl w:val="0"/>
          <w:numId w:val="3"/>
        </w:numPr>
      </w:pPr>
      <w:r>
        <w:t>No need to modify entire code, just maintain config/annotation.</w:t>
      </w:r>
    </w:p>
    <w:p w:rsidR="00DF300E" w:rsidRDefault="00DF300E" w:rsidP="00DF300E">
      <w:pPr>
        <w:pStyle w:val="NoSpacing"/>
      </w:pPr>
    </w:p>
    <w:p w:rsidR="00DF300E" w:rsidRDefault="00DF300E" w:rsidP="00DF300E">
      <w:pPr>
        <w:pStyle w:val="NoSpacing"/>
      </w:pPr>
      <w:r w:rsidRPr="00DF300E">
        <w:rPr>
          <w:b/>
          <w:u w:val="single"/>
        </w:rPr>
        <w:t>Data A</w:t>
      </w:r>
      <w:r w:rsidR="005C2920">
        <w:rPr>
          <w:b/>
          <w:u w:val="single"/>
        </w:rPr>
        <w:t>c</w:t>
      </w:r>
      <w:r w:rsidRPr="00DF300E">
        <w:rPr>
          <w:b/>
          <w:u w:val="single"/>
        </w:rPr>
        <w:t>cess Laye</w:t>
      </w:r>
      <w:r w:rsidR="005C2920">
        <w:rPr>
          <w:b/>
          <w:u w:val="single"/>
        </w:rPr>
        <w:t>r</w:t>
      </w:r>
      <w:r>
        <w:rPr>
          <w:b/>
          <w:u w:val="single"/>
        </w:rPr>
        <w:t>:</w:t>
      </w:r>
    </w:p>
    <w:p w:rsidR="00DF300E" w:rsidRDefault="007365FB" w:rsidP="00DF300E">
      <w:pPr>
        <w:pStyle w:val="NoSpacing"/>
        <w:numPr>
          <w:ilvl w:val="0"/>
          <w:numId w:val="4"/>
        </w:numPr>
      </w:pPr>
      <w:r>
        <w:t>Communication with DB.</w:t>
      </w:r>
    </w:p>
    <w:p w:rsidR="007365FB" w:rsidRDefault="007365FB" w:rsidP="00DF300E">
      <w:pPr>
        <w:pStyle w:val="NoSpacing"/>
        <w:numPr>
          <w:ilvl w:val="0"/>
          <w:numId w:val="4"/>
        </w:numPr>
      </w:pPr>
      <w:r>
        <w:t>Has JDBC, ORM, Transaction, JMS</w:t>
      </w:r>
    </w:p>
    <w:p w:rsidR="007365FB" w:rsidRDefault="007365FB" w:rsidP="00DF300E">
      <w:pPr>
        <w:pStyle w:val="NoSpacing"/>
        <w:numPr>
          <w:ilvl w:val="0"/>
          <w:numId w:val="4"/>
        </w:numPr>
      </w:pPr>
      <w:r>
        <w:t>JDBC – helper class to access DB. With Spring JDBC very less code must be written to access.</w:t>
      </w:r>
    </w:p>
    <w:p w:rsidR="007365FB" w:rsidRDefault="007365FB" w:rsidP="00DF300E">
      <w:pPr>
        <w:pStyle w:val="NoSpacing"/>
        <w:numPr>
          <w:ilvl w:val="0"/>
          <w:numId w:val="4"/>
        </w:numPr>
      </w:pPr>
      <w:r>
        <w:t>ORM – Integration with Hibernate and JPA.</w:t>
      </w:r>
    </w:p>
    <w:p w:rsidR="007365FB" w:rsidRDefault="007365FB" w:rsidP="00DF300E">
      <w:pPr>
        <w:pStyle w:val="NoSpacing"/>
        <w:numPr>
          <w:ilvl w:val="0"/>
          <w:numId w:val="4"/>
        </w:numPr>
      </w:pPr>
      <w:r>
        <w:t>JMS – send message in message queue in async way.</w:t>
      </w:r>
    </w:p>
    <w:p w:rsidR="007365FB" w:rsidRDefault="007365FB" w:rsidP="00DF300E">
      <w:pPr>
        <w:pStyle w:val="NoSpacing"/>
        <w:numPr>
          <w:ilvl w:val="0"/>
          <w:numId w:val="4"/>
        </w:numPr>
      </w:pPr>
      <w:r>
        <w:t>Transaction – supports transaction (db calls..)</w:t>
      </w:r>
    </w:p>
    <w:p w:rsidR="007365FB" w:rsidRDefault="007365FB" w:rsidP="007365FB">
      <w:pPr>
        <w:pStyle w:val="NoSpacing"/>
      </w:pPr>
    </w:p>
    <w:p w:rsidR="007365FB" w:rsidRDefault="007365FB" w:rsidP="007365FB">
      <w:pPr>
        <w:pStyle w:val="NoSpacing"/>
        <w:rPr>
          <w:b/>
          <w:u w:val="single"/>
        </w:rPr>
      </w:pPr>
      <w:r w:rsidRPr="007365FB">
        <w:rPr>
          <w:b/>
          <w:u w:val="single"/>
        </w:rPr>
        <w:t>Web layer:</w:t>
      </w:r>
    </w:p>
    <w:p w:rsidR="007365FB" w:rsidRDefault="007365FB" w:rsidP="007365FB">
      <w:pPr>
        <w:pStyle w:val="NoSpacing"/>
        <w:numPr>
          <w:ilvl w:val="0"/>
          <w:numId w:val="5"/>
        </w:numPr>
      </w:pPr>
      <w:r>
        <w:t>Home for spring MVC for building web app.</w:t>
      </w:r>
    </w:p>
    <w:p w:rsidR="007365FB" w:rsidRDefault="00B16310" w:rsidP="007365FB">
      <w:pPr>
        <w:pStyle w:val="NoSpacing"/>
        <w:numPr>
          <w:ilvl w:val="0"/>
          <w:numId w:val="5"/>
        </w:numPr>
      </w:pPr>
      <w:r>
        <w:t>Has integration with JSF, struts.</w:t>
      </w:r>
    </w:p>
    <w:p w:rsidR="00B16310" w:rsidRDefault="00B16310" w:rsidP="007365FB">
      <w:pPr>
        <w:pStyle w:val="NoSpacing"/>
        <w:numPr>
          <w:ilvl w:val="0"/>
          <w:numId w:val="5"/>
        </w:numPr>
      </w:pPr>
      <w:r>
        <w:t>Has support for web remoting (like remote procedure calls, distributed computing).</w:t>
      </w:r>
    </w:p>
    <w:p w:rsidR="00B16310" w:rsidRDefault="00B16310" w:rsidP="00B16310">
      <w:pPr>
        <w:pStyle w:val="NoSpacing"/>
      </w:pPr>
    </w:p>
    <w:p w:rsidR="00B16310" w:rsidRDefault="00B16310" w:rsidP="00B16310">
      <w:pPr>
        <w:pStyle w:val="NoSpacing"/>
        <w:rPr>
          <w:b/>
          <w:u w:val="single"/>
        </w:rPr>
      </w:pPr>
      <w:r w:rsidRPr="00B16310">
        <w:rPr>
          <w:b/>
          <w:u w:val="single"/>
        </w:rPr>
        <w:t>Instrumentation:</w:t>
      </w:r>
    </w:p>
    <w:p w:rsidR="00B16310" w:rsidRDefault="00B16310" w:rsidP="00B16310">
      <w:pPr>
        <w:pStyle w:val="NoSpacing"/>
        <w:numPr>
          <w:ilvl w:val="0"/>
          <w:numId w:val="6"/>
        </w:numPr>
      </w:pPr>
      <w:r>
        <w:t>Can be used to create Java agents to remotely monitor the application using JAVA Management Extension.</w:t>
      </w:r>
    </w:p>
    <w:p w:rsidR="00B16310" w:rsidRDefault="00B16310" w:rsidP="00B16310">
      <w:pPr>
        <w:pStyle w:val="NoSpacing"/>
        <w:numPr>
          <w:ilvl w:val="0"/>
          <w:numId w:val="6"/>
        </w:numPr>
      </w:pPr>
      <w:r>
        <w:t>Uses code weaving, AOP etc.</w:t>
      </w:r>
    </w:p>
    <w:p w:rsidR="00B16310" w:rsidRDefault="00B16310" w:rsidP="00B16310">
      <w:pPr>
        <w:pStyle w:val="NoSpacing"/>
      </w:pPr>
    </w:p>
    <w:p w:rsidR="00B16310" w:rsidRDefault="00B16310" w:rsidP="00B16310">
      <w:pPr>
        <w:pStyle w:val="NoSpacing"/>
        <w:rPr>
          <w:b/>
          <w:u w:val="single"/>
        </w:rPr>
      </w:pPr>
      <w:r w:rsidRPr="00B16310">
        <w:rPr>
          <w:b/>
          <w:u w:val="single"/>
        </w:rPr>
        <w:t>Test Layer:</w:t>
      </w:r>
    </w:p>
    <w:p w:rsidR="00B16310" w:rsidRDefault="00B16310" w:rsidP="00B16310">
      <w:pPr>
        <w:pStyle w:val="NoSpacing"/>
        <w:numPr>
          <w:ilvl w:val="0"/>
          <w:numId w:val="7"/>
        </w:numPr>
      </w:pPr>
      <w:r>
        <w:t>Supports TDD.</w:t>
      </w:r>
    </w:p>
    <w:p w:rsidR="00B16310" w:rsidRDefault="00B16310" w:rsidP="00B16310">
      <w:pPr>
        <w:pStyle w:val="NoSpacing"/>
        <w:numPr>
          <w:ilvl w:val="0"/>
          <w:numId w:val="7"/>
        </w:numPr>
      </w:pPr>
      <w:r>
        <w:t>Supports mocking for Servlets, JNDI access outside the container.</w:t>
      </w:r>
    </w:p>
    <w:p w:rsidR="00B16310" w:rsidRDefault="00B16310" w:rsidP="00B16310">
      <w:pPr>
        <w:pStyle w:val="NoSpacing"/>
        <w:numPr>
          <w:ilvl w:val="0"/>
          <w:numId w:val="7"/>
        </w:numPr>
      </w:pPr>
      <w:r>
        <w:t>Integration testing by creating Application context.</w:t>
      </w:r>
    </w:p>
    <w:p w:rsidR="00B16310" w:rsidRDefault="00B16310" w:rsidP="00B16310">
      <w:pPr>
        <w:pStyle w:val="NoSpacing"/>
      </w:pPr>
    </w:p>
    <w:p w:rsidR="00B16310" w:rsidRDefault="00B16310" w:rsidP="00B16310">
      <w:pPr>
        <w:pStyle w:val="NoSpacing"/>
      </w:pPr>
    </w:p>
    <w:p w:rsidR="005C2920" w:rsidRPr="005C2920" w:rsidRDefault="005C2920" w:rsidP="00B16310">
      <w:pPr>
        <w:pStyle w:val="NoSpacing"/>
        <w:rPr>
          <w:b/>
          <w:sz w:val="24"/>
          <w:szCs w:val="24"/>
          <w:u w:val="single"/>
        </w:rPr>
      </w:pPr>
      <w:r w:rsidRPr="005C2920">
        <w:rPr>
          <w:b/>
          <w:sz w:val="24"/>
          <w:szCs w:val="24"/>
          <w:u w:val="single"/>
        </w:rPr>
        <w:t xml:space="preserve">Inversion </w:t>
      </w:r>
      <w:r w:rsidR="006E45C2" w:rsidRPr="005C2920">
        <w:rPr>
          <w:b/>
          <w:sz w:val="24"/>
          <w:szCs w:val="24"/>
          <w:u w:val="single"/>
        </w:rPr>
        <w:t>of</w:t>
      </w:r>
      <w:r w:rsidRPr="005C2920">
        <w:rPr>
          <w:b/>
          <w:sz w:val="24"/>
          <w:szCs w:val="24"/>
          <w:u w:val="single"/>
        </w:rPr>
        <w:t xml:space="preserve"> Control</w:t>
      </w:r>
    </w:p>
    <w:p w:rsidR="005C2920" w:rsidRDefault="005C2920" w:rsidP="005C2920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Externalizing the creating and management of the objects. </w:t>
      </w:r>
      <w:proofErr w:type="spellStart"/>
      <w:r w:rsidR="002A722E">
        <w:rPr>
          <w:sz w:val="24"/>
          <w:szCs w:val="24"/>
        </w:rPr>
        <w:t>i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outsourcing objection creation to an object factory.</w:t>
      </w:r>
    </w:p>
    <w:p w:rsidR="00A03957" w:rsidRDefault="00173B1A" w:rsidP="00A03957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XML way - </w:t>
      </w:r>
      <w:r w:rsidR="00A03957">
        <w:rPr>
          <w:sz w:val="24"/>
          <w:szCs w:val="24"/>
        </w:rPr>
        <w:t xml:space="preserve"> create a bean with the class to be fetched. With </w:t>
      </w:r>
      <w:proofErr w:type="spellStart"/>
      <w:r w:rsidR="00A03957">
        <w:rPr>
          <w:sz w:val="24"/>
          <w:szCs w:val="24"/>
        </w:rPr>
        <w:t>ClassPathXmlApplicationContext</w:t>
      </w:r>
      <w:proofErr w:type="spellEnd"/>
      <w:r w:rsidR="00A03957">
        <w:rPr>
          <w:sz w:val="24"/>
          <w:szCs w:val="24"/>
        </w:rPr>
        <w:t>, get that bean which has the object of the class</w:t>
      </w:r>
    </w:p>
    <w:p w:rsidR="00A03957" w:rsidRDefault="00A03957" w:rsidP="00A03957">
      <w:pPr>
        <w:pStyle w:val="NoSpacing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Ex :</w:t>
      </w:r>
      <w:proofErr w:type="gramEnd"/>
      <w:r>
        <w:rPr>
          <w:sz w:val="24"/>
          <w:szCs w:val="24"/>
        </w:rPr>
        <w:t xml:space="preserve"> Coach </w:t>
      </w:r>
      <w:proofErr w:type="spellStart"/>
      <w:r>
        <w:rPr>
          <w:sz w:val="24"/>
          <w:szCs w:val="24"/>
        </w:rPr>
        <w:t>theCoach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xmlContext.getBean</w:t>
      </w:r>
      <w:proofErr w:type="spell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myCoach</w:t>
      </w:r>
      <w:proofErr w:type="spellEnd"/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Coach.class</w:t>
      </w:r>
      <w:proofErr w:type="spellEnd"/>
      <w:r>
        <w:rPr>
          <w:sz w:val="24"/>
          <w:szCs w:val="24"/>
        </w:rPr>
        <w:t>) (</w:t>
      </w:r>
      <w:proofErr w:type="spellStart"/>
      <w:r>
        <w:rPr>
          <w:sz w:val="24"/>
          <w:szCs w:val="24"/>
        </w:rPr>
        <w:t>Coach.class</w:t>
      </w:r>
      <w:proofErr w:type="spellEnd"/>
      <w:r>
        <w:t xml:space="preserve"> – Interface that </w:t>
      </w:r>
      <w:proofErr w:type="spellStart"/>
      <w:r>
        <w:t>CricketCoach</w:t>
      </w:r>
      <w:proofErr w:type="spellEnd"/>
      <w:r>
        <w:t xml:space="preserve"> Implements</w:t>
      </w:r>
      <w:r>
        <w:rPr>
          <w:sz w:val="24"/>
          <w:szCs w:val="24"/>
        </w:rPr>
        <w:t>)</w:t>
      </w:r>
    </w:p>
    <w:p w:rsidR="00A03957" w:rsidRDefault="00A03957" w:rsidP="00A03957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xml, </w:t>
      </w:r>
    </w:p>
    <w:p w:rsidR="00A03957" w:rsidRDefault="00A03957" w:rsidP="00A03957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&lt;bean id = “</w:t>
      </w:r>
      <w:proofErr w:type="spellStart"/>
      <w:r>
        <w:rPr>
          <w:sz w:val="24"/>
          <w:szCs w:val="24"/>
        </w:rPr>
        <w:t>myCoach</w:t>
      </w:r>
      <w:proofErr w:type="spellEnd"/>
      <w:r>
        <w:rPr>
          <w:sz w:val="24"/>
          <w:szCs w:val="24"/>
        </w:rPr>
        <w:t>” class = “</w:t>
      </w:r>
      <w:proofErr w:type="spellStart"/>
      <w:proofErr w:type="gramStart"/>
      <w:r>
        <w:rPr>
          <w:sz w:val="24"/>
          <w:szCs w:val="24"/>
        </w:rPr>
        <w:t>com.learn</w:t>
      </w:r>
      <w:proofErr w:type="gramEnd"/>
      <w:r>
        <w:rPr>
          <w:sz w:val="24"/>
          <w:szCs w:val="24"/>
        </w:rPr>
        <w:t>.CricketCoach</w:t>
      </w:r>
      <w:proofErr w:type="spellEnd"/>
      <w:r>
        <w:rPr>
          <w:sz w:val="24"/>
          <w:szCs w:val="24"/>
        </w:rPr>
        <w:t>”&gt;&lt;/bean&gt;</w:t>
      </w:r>
    </w:p>
    <w:p w:rsidR="00A03957" w:rsidRDefault="00A03957" w:rsidP="00A03957">
      <w:pPr>
        <w:pStyle w:val="NoSpacing"/>
        <w:rPr>
          <w:sz w:val="24"/>
          <w:szCs w:val="24"/>
        </w:rPr>
      </w:pPr>
    </w:p>
    <w:p w:rsidR="00A03957" w:rsidRDefault="00A03957" w:rsidP="00A03957">
      <w:pPr>
        <w:pStyle w:val="NoSpacing"/>
        <w:rPr>
          <w:b/>
          <w:sz w:val="24"/>
          <w:szCs w:val="24"/>
          <w:u w:val="single"/>
        </w:rPr>
      </w:pPr>
      <w:r w:rsidRPr="00A03957">
        <w:rPr>
          <w:b/>
          <w:sz w:val="24"/>
          <w:szCs w:val="24"/>
          <w:u w:val="single"/>
        </w:rPr>
        <w:t>Dependency Injection</w:t>
      </w:r>
      <w:r>
        <w:rPr>
          <w:b/>
          <w:sz w:val="24"/>
          <w:szCs w:val="24"/>
          <w:u w:val="single"/>
        </w:rPr>
        <w:t>:</w:t>
      </w:r>
    </w:p>
    <w:p w:rsidR="00E11999" w:rsidRDefault="00E11999" w:rsidP="00E1199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Outsourcing the construction and injection of an object to an external entity.</w:t>
      </w:r>
    </w:p>
    <w:p w:rsidR="00E11999" w:rsidRDefault="00E11999" w:rsidP="00E1199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Ex: If a car should be purchased, the factory injects all the required dependents component of car like engine, electronics, </w:t>
      </w:r>
      <w:proofErr w:type="spellStart"/>
      <w:r>
        <w:rPr>
          <w:sz w:val="24"/>
          <w:szCs w:val="24"/>
        </w:rPr>
        <w:t>chasis</w:t>
      </w:r>
      <w:proofErr w:type="spellEnd"/>
      <w:r>
        <w:rPr>
          <w:sz w:val="24"/>
          <w:szCs w:val="24"/>
        </w:rPr>
        <w:t xml:space="preserve"> etc. These are the components the car Is dependent on.</w:t>
      </w:r>
    </w:p>
    <w:p w:rsidR="00E11999" w:rsidRDefault="00E11999" w:rsidP="00E1199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:rsidR="00E11999" w:rsidRPr="00E11999" w:rsidRDefault="00E11999" w:rsidP="00E11999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E11999">
        <w:rPr>
          <w:b/>
          <w:sz w:val="24"/>
          <w:szCs w:val="24"/>
        </w:rPr>
        <w:t>Injection Types</w:t>
      </w:r>
      <w:r>
        <w:rPr>
          <w:b/>
          <w:sz w:val="24"/>
          <w:szCs w:val="24"/>
        </w:rPr>
        <w:t>:</w:t>
      </w:r>
    </w:p>
    <w:p w:rsidR="00E11999" w:rsidRPr="00E11999" w:rsidRDefault="00E11999" w:rsidP="00E11999">
      <w:pPr>
        <w:pStyle w:val="NoSpacing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Constructor Depende</w:t>
      </w:r>
      <w:r w:rsidRPr="00E11999">
        <w:rPr>
          <w:sz w:val="24"/>
          <w:szCs w:val="24"/>
        </w:rPr>
        <w:t>ncy</w:t>
      </w:r>
      <w:r>
        <w:rPr>
          <w:sz w:val="24"/>
          <w:szCs w:val="24"/>
        </w:rPr>
        <w:t>:</w:t>
      </w:r>
      <w:bookmarkStart w:id="0" w:name="_GoBack"/>
      <w:bookmarkEnd w:id="0"/>
    </w:p>
    <w:sectPr w:rsidR="00E11999" w:rsidRPr="00E11999" w:rsidSect="00DF30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Times New Roman"/>
    <w:panose1 w:val="020408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46C1"/>
    <w:multiLevelType w:val="hybridMultilevel"/>
    <w:tmpl w:val="A530C8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A51728"/>
    <w:multiLevelType w:val="hybridMultilevel"/>
    <w:tmpl w:val="444C78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810159"/>
    <w:multiLevelType w:val="hybridMultilevel"/>
    <w:tmpl w:val="0DD615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F36F6F"/>
    <w:multiLevelType w:val="hybridMultilevel"/>
    <w:tmpl w:val="0B483F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A9263D"/>
    <w:multiLevelType w:val="hybridMultilevel"/>
    <w:tmpl w:val="E46A6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6B7F61"/>
    <w:multiLevelType w:val="hybridMultilevel"/>
    <w:tmpl w:val="CB1438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FF7B80"/>
    <w:multiLevelType w:val="hybridMultilevel"/>
    <w:tmpl w:val="C06C69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904CD0"/>
    <w:multiLevelType w:val="hybridMultilevel"/>
    <w:tmpl w:val="A9E65E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F47CBE"/>
    <w:multiLevelType w:val="hybridMultilevel"/>
    <w:tmpl w:val="EE7496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0E"/>
    <w:rsid w:val="001043F1"/>
    <w:rsid w:val="00173B1A"/>
    <w:rsid w:val="002A722E"/>
    <w:rsid w:val="005C2920"/>
    <w:rsid w:val="00665223"/>
    <w:rsid w:val="006E45C2"/>
    <w:rsid w:val="007365FB"/>
    <w:rsid w:val="00A03957"/>
    <w:rsid w:val="00A7632A"/>
    <w:rsid w:val="00B16310"/>
    <w:rsid w:val="00DC5537"/>
    <w:rsid w:val="00DF300E"/>
    <w:rsid w:val="00E1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390D"/>
  <w15:chartTrackingRefBased/>
  <w15:docId w15:val="{3CBD69E6-8607-4FFE-89C4-2212AF17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30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D917AEE0.dotm</Template>
  <TotalTime>325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 Sayandeb (EXT) BangIteDcc</dc:creator>
  <cp:keywords/>
  <dc:description/>
  <cp:lastModifiedBy>BANERJEE Sayandeb (EXT) BangIteDcc</cp:lastModifiedBy>
  <cp:revision>2</cp:revision>
  <dcterms:created xsi:type="dcterms:W3CDTF">2018-06-27T06:45:00Z</dcterms:created>
  <dcterms:modified xsi:type="dcterms:W3CDTF">2018-06-27T12:10:00Z</dcterms:modified>
</cp:coreProperties>
</file>