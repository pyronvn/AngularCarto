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37" w:rsidRPr="00F64179" w:rsidRDefault="00B44813" w:rsidP="00F64179">
      <w:pPr>
        <w:pStyle w:val="NoSpacing"/>
        <w:rPr>
          <w:sz w:val="24"/>
          <w:szCs w:val="24"/>
        </w:rPr>
      </w:pPr>
      <w:r w:rsidRPr="00F64179">
        <w:rPr>
          <w:b/>
          <w:sz w:val="24"/>
          <w:szCs w:val="24"/>
        </w:rPr>
        <w:t>Angular</w:t>
      </w:r>
      <w:r w:rsidRPr="00F64179">
        <w:rPr>
          <w:sz w:val="24"/>
          <w:szCs w:val="24"/>
        </w:rPr>
        <w:t xml:space="preserve"> </w:t>
      </w:r>
      <w:r w:rsidR="00070771" w:rsidRPr="00F64179">
        <w:rPr>
          <w:sz w:val="24"/>
          <w:szCs w:val="24"/>
        </w:rPr>
        <w:t>–</w:t>
      </w:r>
      <w:r w:rsidRPr="00F64179">
        <w:rPr>
          <w:sz w:val="24"/>
          <w:szCs w:val="24"/>
        </w:rPr>
        <w:t xml:space="preserve"> </w:t>
      </w:r>
      <w:r w:rsidR="00070771" w:rsidRPr="00F64179">
        <w:rPr>
          <w:sz w:val="24"/>
          <w:szCs w:val="24"/>
        </w:rPr>
        <w:t xml:space="preserve">A framework to build client applications </w:t>
      </w:r>
      <w:r w:rsidR="000A6AF5" w:rsidRPr="00F64179">
        <w:rPr>
          <w:sz w:val="24"/>
          <w:szCs w:val="24"/>
        </w:rPr>
        <w:t>in</w:t>
      </w:r>
      <w:r w:rsidR="00070771" w:rsidRPr="00F64179">
        <w:rPr>
          <w:sz w:val="24"/>
          <w:szCs w:val="24"/>
        </w:rPr>
        <w:t xml:space="preserve"> HTML, CSS and JS/TS.</w:t>
      </w:r>
    </w:p>
    <w:p w:rsidR="00070771" w:rsidRPr="00F64179" w:rsidRDefault="00070771" w:rsidP="00F64179">
      <w:pPr>
        <w:pStyle w:val="NoSpacing"/>
        <w:rPr>
          <w:sz w:val="24"/>
          <w:szCs w:val="24"/>
        </w:rPr>
      </w:pPr>
    </w:p>
    <w:p w:rsidR="00070771" w:rsidRPr="00F64179" w:rsidRDefault="00070771" w:rsidP="00F64179">
      <w:pPr>
        <w:pStyle w:val="NoSpacing"/>
        <w:rPr>
          <w:sz w:val="24"/>
          <w:szCs w:val="24"/>
        </w:rPr>
      </w:pPr>
      <w:r w:rsidRPr="00F64179">
        <w:rPr>
          <w:b/>
          <w:sz w:val="24"/>
          <w:szCs w:val="24"/>
          <w:u w:val="single"/>
        </w:rPr>
        <w:t>Why Angular</w:t>
      </w:r>
      <w:r w:rsidRPr="00F64179">
        <w:rPr>
          <w:sz w:val="24"/>
          <w:szCs w:val="24"/>
        </w:rPr>
        <w:t xml:space="preserve"> </w:t>
      </w:r>
      <w:r w:rsidR="000A6AF5" w:rsidRPr="00F64179">
        <w:rPr>
          <w:sz w:val="24"/>
          <w:szCs w:val="24"/>
        </w:rPr>
        <w:t>–</w:t>
      </w:r>
      <w:r w:rsidRPr="00F64179">
        <w:rPr>
          <w:sz w:val="24"/>
          <w:szCs w:val="24"/>
        </w:rPr>
        <w:t xml:space="preserve"> </w:t>
      </w:r>
      <w:proofErr w:type="spellStart"/>
      <w:r w:rsidR="00C77119" w:rsidRPr="00F64179">
        <w:rPr>
          <w:sz w:val="24"/>
          <w:szCs w:val="24"/>
        </w:rPr>
        <w:t>Jquery</w:t>
      </w:r>
      <w:proofErr w:type="spellEnd"/>
      <w:r w:rsidR="000A6AF5" w:rsidRPr="00F64179">
        <w:rPr>
          <w:sz w:val="24"/>
          <w:szCs w:val="24"/>
        </w:rPr>
        <w:t xml:space="preserve"> Vanilla JS are hard to maintain </w:t>
      </w:r>
      <w:r w:rsidR="00C77119" w:rsidRPr="00F64179">
        <w:rPr>
          <w:sz w:val="24"/>
          <w:szCs w:val="24"/>
        </w:rPr>
        <w:t xml:space="preserve">and structure </w:t>
      </w:r>
      <w:r w:rsidR="000A6AF5" w:rsidRPr="00F64179">
        <w:rPr>
          <w:sz w:val="24"/>
          <w:szCs w:val="24"/>
        </w:rPr>
        <w:t>with comple</w:t>
      </w:r>
      <w:r w:rsidR="00C77119" w:rsidRPr="00F64179">
        <w:rPr>
          <w:sz w:val="24"/>
          <w:szCs w:val="24"/>
        </w:rPr>
        <w:t xml:space="preserve">xity and difficult to </w:t>
      </w:r>
      <w:proofErr w:type="gramStart"/>
      <w:r w:rsidR="00C77119" w:rsidRPr="00F64179">
        <w:rPr>
          <w:sz w:val="24"/>
          <w:szCs w:val="24"/>
        </w:rPr>
        <w:t>test..</w:t>
      </w:r>
      <w:proofErr w:type="gramEnd"/>
      <w:r w:rsidR="00C77119" w:rsidRPr="00F64179">
        <w:rPr>
          <w:sz w:val="24"/>
          <w:szCs w:val="24"/>
        </w:rPr>
        <w:t xml:space="preserve"> Even though there are pattern to maintain JS, it Is complex to understand for a beginner in JS.</w:t>
      </w:r>
    </w:p>
    <w:p w:rsidR="004A1F46" w:rsidRPr="00F64179" w:rsidRDefault="004A1F46" w:rsidP="00F64179">
      <w:pPr>
        <w:pStyle w:val="NoSpacing"/>
        <w:rPr>
          <w:sz w:val="24"/>
          <w:szCs w:val="24"/>
        </w:rPr>
      </w:pPr>
    </w:p>
    <w:p w:rsidR="004A1F46" w:rsidRPr="00F64179" w:rsidRDefault="004A1F46" w:rsidP="00F64179">
      <w:pPr>
        <w:pStyle w:val="NoSpacing"/>
        <w:rPr>
          <w:b/>
          <w:sz w:val="24"/>
          <w:szCs w:val="24"/>
          <w:u w:val="single"/>
        </w:rPr>
      </w:pPr>
      <w:r w:rsidRPr="00F64179">
        <w:rPr>
          <w:b/>
          <w:sz w:val="24"/>
          <w:szCs w:val="24"/>
          <w:u w:val="single"/>
        </w:rPr>
        <w:t>Architecture</w:t>
      </w:r>
    </w:p>
    <w:p w:rsidR="005656F3" w:rsidRPr="00F64179" w:rsidRDefault="005656F3" w:rsidP="00F64179">
      <w:pPr>
        <w:pStyle w:val="NoSpacing"/>
        <w:rPr>
          <w:b/>
          <w:sz w:val="24"/>
          <w:szCs w:val="24"/>
          <w:u w:val="single"/>
        </w:rPr>
      </w:pPr>
    </w:p>
    <w:p w:rsidR="004A1F46" w:rsidRPr="00F64179" w:rsidRDefault="004A1F46" w:rsidP="00F64179">
      <w:pPr>
        <w:pStyle w:val="NoSpacing"/>
        <w:rPr>
          <w:sz w:val="24"/>
          <w:szCs w:val="24"/>
        </w:rPr>
      </w:pPr>
      <w:r w:rsidRPr="00F64179">
        <w:rPr>
          <w:noProof/>
          <w:sz w:val="24"/>
          <w:szCs w:val="24"/>
        </w:rPr>
        <w:drawing>
          <wp:inline distT="0" distB="0" distL="0" distR="0" wp14:anchorId="75B2BEBE" wp14:editId="15B9C926">
            <wp:extent cx="5943600" cy="450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71" w:rsidRPr="00F64179" w:rsidRDefault="00070771" w:rsidP="00F64179">
      <w:pPr>
        <w:pStyle w:val="NoSpacing"/>
        <w:rPr>
          <w:sz w:val="24"/>
          <w:szCs w:val="24"/>
        </w:rPr>
      </w:pPr>
    </w:p>
    <w:p w:rsidR="00091113" w:rsidRPr="00F64179" w:rsidRDefault="00091113" w:rsidP="00F64179">
      <w:pPr>
        <w:pStyle w:val="NoSpacing"/>
        <w:rPr>
          <w:sz w:val="24"/>
          <w:szCs w:val="24"/>
        </w:rPr>
      </w:pPr>
    </w:p>
    <w:p w:rsidR="00091113" w:rsidRPr="00F64179" w:rsidRDefault="00091113" w:rsidP="00F64179">
      <w:pPr>
        <w:pStyle w:val="NoSpacing"/>
        <w:rPr>
          <w:b/>
          <w:sz w:val="24"/>
          <w:szCs w:val="24"/>
        </w:rPr>
      </w:pPr>
      <w:r w:rsidRPr="00F64179">
        <w:rPr>
          <w:b/>
          <w:sz w:val="24"/>
          <w:szCs w:val="24"/>
          <w:u w:val="single"/>
        </w:rPr>
        <w:t>Angular 1 vs Angular 2/4</w:t>
      </w:r>
    </w:p>
    <w:p w:rsidR="00091113" w:rsidRPr="00F64179" w:rsidRDefault="00091113" w:rsidP="00F64179">
      <w:pPr>
        <w:pStyle w:val="NoSpacing"/>
        <w:rPr>
          <w:b/>
          <w:sz w:val="24"/>
          <w:szCs w:val="24"/>
        </w:rPr>
      </w:pPr>
    </w:p>
    <w:p w:rsidR="00091113" w:rsidRPr="00F64179" w:rsidRDefault="00091113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Angular 1 is controller and $scope based while Angular 2/4 is based on an architecture of component hierarchy, dependency injections and directives.</w:t>
      </w:r>
    </w:p>
    <w:p w:rsidR="00091113" w:rsidRPr="00F64179" w:rsidRDefault="00091113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 xml:space="preserve">Angular 2/4 is mainly written in Typescript Which introduces features like Class-based </w:t>
      </w:r>
      <w:r w:rsidR="005710F0" w:rsidRPr="00F64179">
        <w:rPr>
          <w:sz w:val="24"/>
          <w:szCs w:val="24"/>
        </w:rPr>
        <w:t>Object-Oriented</w:t>
      </w:r>
      <w:r w:rsidRPr="00F64179">
        <w:rPr>
          <w:sz w:val="24"/>
          <w:szCs w:val="24"/>
        </w:rPr>
        <w:t xml:space="preserve"> Programming, Generics and Static Typing to framework, which makes it more appealing to developers from non-JavaScript background and leading to shorter development time.</w:t>
      </w:r>
    </w:p>
    <w:p w:rsidR="00091113" w:rsidRPr="00F64179" w:rsidRDefault="005710F0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Unlike Angular 1, Angular 2/4 is mainly introduced to be compatible with modern browsers.</w:t>
      </w:r>
    </w:p>
    <w:p w:rsidR="005710F0" w:rsidRPr="00F64179" w:rsidRDefault="005710F0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lastRenderedPageBreak/>
        <w:t xml:space="preserve">Angular 2/4 not only introduces new features like lazy loading/Dynamic loading, Asynchronous template compilation, Simpler Routing and Reactive programming support-using </w:t>
      </w:r>
      <w:proofErr w:type="spellStart"/>
      <w:r w:rsidRPr="00F64179">
        <w:rPr>
          <w:sz w:val="24"/>
          <w:szCs w:val="24"/>
        </w:rPr>
        <w:t>RxJS</w:t>
      </w:r>
      <w:proofErr w:type="spellEnd"/>
      <w:r w:rsidRPr="00F64179">
        <w:rPr>
          <w:sz w:val="24"/>
          <w:szCs w:val="24"/>
        </w:rPr>
        <w:t xml:space="preserve"> but also improves on legacy features like dependency injection.</w:t>
      </w:r>
    </w:p>
    <w:p w:rsidR="005710F0" w:rsidRPr="00F64179" w:rsidRDefault="005710F0" w:rsidP="00F64179">
      <w:pPr>
        <w:pStyle w:val="NoSpacing"/>
        <w:rPr>
          <w:sz w:val="24"/>
          <w:szCs w:val="24"/>
        </w:rPr>
      </w:pP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68"/>
        <w:gridCol w:w="2610"/>
        <w:gridCol w:w="2886"/>
        <w:gridCol w:w="2588"/>
      </w:tblGrid>
      <w:tr w:rsidR="002E5C98" w:rsidRPr="00F64179" w:rsidTr="00247D77">
        <w:trPr>
          <w:trHeight w:val="30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10F0" w:rsidRPr="00F64179" w:rsidRDefault="005710F0" w:rsidP="00F64179">
            <w:pPr>
              <w:pStyle w:val="NoSpacing"/>
              <w:rPr>
                <w:b/>
                <w:sz w:val="24"/>
                <w:szCs w:val="24"/>
              </w:rPr>
            </w:pPr>
            <w:r w:rsidRPr="00F64179">
              <w:rPr>
                <w:b/>
                <w:sz w:val="24"/>
                <w:szCs w:val="24"/>
              </w:rPr>
              <w:t>AngularJS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10F0" w:rsidRPr="00F64179" w:rsidRDefault="005710F0" w:rsidP="00F64179">
            <w:pPr>
              <w:pStyle w:val="NoSpacing"/>
              <w:rPr>
                <w:b/>
                <w:sz w:val="24"/>
                <w:szCs w:val="24"/>
              </w:rPr>
            </w:pPr>
            <w:r w:rsidRPr="00F64179">
              <w:rPr>
                <w:b/>
                <w:sz w:val="24"/>
                <w:szCs w:val="24"/>
              </w:rPr>
              <w:t xml:space="preserve">Angular 2 </w:t>
            </w:r>
          </w:p>
        </w:tc>
        <w:tc>
          <w:tcPr>
            <w:tcW w:w="28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710F0" w:rsidRPr="00F64179" w:rsidRDefault="005710F0" w:rsidP="00F64179">
            <w:pPr>
              <w:pStyle w:val="NoSpacing"/>
              <w:rPr>
                <w:b/>
                <w:sz w:val="24"/>
                <w:szCs w:val="24"/>
              </w:rPr>
            </w:pPr>
            <w:r w:rsidRPr="00F64179">
              <w:rPr>
                <w:b/>
                <w:sz w:val="24"/>
                <w:szCs w:val="24"/>
              </w:rPr>
              <w:t xml:space="preserve">Angular 4 </w:t>
            </w:r>
          </w:p>
        </w:tc>
        <w:tc>
          <w:tcPr>
            <w:tcW w:w="25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710F0" w:rsidRPr="00F64179" w:rsidRDefault="005710F0" w:rsidP="00F64179">
            <w:pPr>
              <w:pStyle w:val="NoSpacing"/>
              <w:rPr>
                <w:b/>
                <w:sz w:val="24"/>
                <w:szCs w:val="24"/>
              </w:rPr>
            </w:pPr>
            <w:r w:rsidRPr="00F64179">
              <w:rPr>
                <w:b/>
                <w:sz w:val="24"/>
                <w:szCs w:val="24"/>
              </w:rPr>
              <w:t>Angular 5</w:t>
            </w:r>
          </w:p>
        </w:tc>
      </w:tr>
      <w:tr w:rsidR="002E5C98" w:rsidRPr="00F64179" w:rsidTr="00247D77">
        <w:trPr>
          <w:trHeight w:val="87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View Communicates to Controller through $scope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No Controllers.</w:t>
            </w:r>
          </w:p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Component-based approach</w:t>
            </w:r>
          </w:p>
        </w:tc>
        <w:tc>
          <w:tcPr>
            <w:tcW w:w="28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</w:tr>
      <w:tr w:rsidR="00247D77" w:rsidRPr="00F64179" w:rsidTr="00247D77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Easier to test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</w:tr>
      <w:tr w:rsidR="00247D77" w:rsidRPr="00F64179" w:rsidTr="00247D77">
        <w:trPr>
          <w:trHeight w:val="88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AngularJS does not support mobile devices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Supports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</w:tr>
      <w:tr w:rsidR="002E5C98" w:rsidRPr="00F64179" w:rsidTr="00247D77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Only JS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Offers more language choice for development.</w:t>
            </w:r>
          </w:p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 xml:space="preserve">(TS, JS, </w:t>
            </w:r>
            <w:proofErr w:type="spellStart"/>
            <w:r w:rsidRPr="00F64179">
              <w:rPr>
                <w:sz w:val="24"/>
                <w:szCs w:val="24"/>
              </w:rPr>
              <w:t>PureScript</w:t>
            </w:r>
            <w:proofErr w:type="spellEnd"/>
            <w:r w:rsidRPr="00F64179">
              <w:rPr>
                <w:sz w:val="24"/>
                <w:szCs w:val="24"/>
              </w:rPr>
              <w:t>)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</w:tr>
      <w:tr w:rsidR="002E5C98" w:rsidRPr="00F64179" w:rsidTr="00247D77">
        <w:trPr>
          <w:trHeight w:val="30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Compiler generated code is a bit huge.</w:t>
            </w:r>
          </w:p>
        </w:tc>
        <w:tc>
          <w:tcPr>
            <w:tcW w:w="2886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 xml:space="preserve">Reduced size of the </w:t>
            </w:r>
            <w:proofErr w:type="spellStart"/>
            <w:r w:rsidRPr="00F64179">
              <w:rPr>
                <w:sz w:val="24"/>
                <w:szCs w:val="24"/>
              </w:rPr>
              <w:t>AoT</w:t>
            </w:r>
            <w:proofErr w:type="spellEnd"/>
            <w:r w:rsidRPr="00F64179">
              <w:rPr>
                <w:sz w:val="24"/>
                <w:szCs w:val="24"/>
              </w:rPr>
              <w:t xml:space="preserve"> (Ahead-of-time) compiler generated code, which makes it highly swift and smooth</w:t>
            </w:r>
          </w:p>
        </w:tc>
        <w:tc>
          <w:tcPr>
            <w:tcW w:w="258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</w:tr>
      <w:tr w:rsidR="002E5C98" w:rsidRPr="00F64179" w:rsidTr="00247D77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Supports TypeScript 1.8</w:t>
            </w:r>
          </w:p>
        </w:tc>
        <w:tc>
          <w:tcPr>
            <w:tcW w:w="28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TypeScript 2.1 and TypeScript 2.2 hence new features are available.</w:t>
            </w:r>
          </w:p>
        </w:tc>
        <w:tc>
          <w:tcPr>
            <w:tcW w:w="258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</w:tr>
      <w:tr w:rsidR="00552B6F" w:rsidRPr="00F64179" w:rsidTr="00247D77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E5C98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&lt;div *ngIf=”</w:t>
            </w:r>
            <w:r w:rsidRPr="00F64179">
              <w:rPr>
                <w:sz w:val="24"/>
                <w:szCs w:val="24"/>
              </w:rPr>
              <w:t>condition</w:t>
            </w:r>
            <w:r w:rsidRPr="00F64179">
              <w:rPr>
                <w:sz w:val="24"/>
                <w:szCs w:val="24"/>
              </w:rPr>
              <w:t>”&gt;</w:t>
            </w:r>
          </w:p>
          <w:p w:rsidR="002E5C98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&lt;h2&gt;Condition true&lt;/h2&gt;&lt;/div&gt;</w:t>
            </w:r>
          </w:p>
          <w:p w:rsidR="002E5C98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&lt;div</w:t>
            </w:r>
            <w:r w:rsidRPr="00F64179">
              <w:rPr>
                <w:sz w:val="24"/>
                <w:szCs w:val="24"/>
              </w:rPr>
              <w:t>*ngIf=”!</w:t>
            </w:r>
            <w:r w:rsidRPr="00F64179">
              <w:rPr>
                <w:sz w:val="24"/>
                <w:szCs w:val="24"/>
              </w:rPr>
              <w:t>condition</w:t>
            </w:r>
            <w:r w:rsidRPr="00F64179">
              <w:rPr>
                <w:sz w:val="24"/>
                <w:szCs w:val="24"/>
              </w:rPr>
              <w:t>”&gt;</w:t>
            </w:r>
          </w:p>
          <w:p w:rsidR="00552B6F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&lt;h2&gt;Condition false&lt;/h2&gt;&lt;/div&gt;</w:t>
            </w:r>
          </w:p>
        </w:tc>
        <w:tc>
          <w:tcPr>
            <w:tcW w:w="2886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E5C98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Else block can be used along with *ngif. So, if you write a code in Angular 2 in this form:</w:t>
            </w:r>
          </w:p>
          <w:p w:rsidR="002E5C98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&lt;div *ngIf=”</w:t>
            </w:r>
            <w:proofErr w:type="spellStart"/>
            <w:r w:rsidRPr="00F64179">
              <w:rPr>
                <w:sz w:val="24"/>
                <w:szCs w:val="24"/>
              </w:rPr>
              <w:t>yourCondition</w:t>
            </w:r>
            <w:proofErr w:type="spellEnd"/>
            <w:r w:rsidRPr="00F64179">
              <w:rPr>
                <w:sz w:val="24"/>
                <w:szCs w:val="24"/>
              </w:rPr>
              <w:t xml:space="preserve">; else </w:t>
            </w:r>
            <w:proofErr w:type="spellStart"/>
            <w:r w:rsidRPr="00F64179">
              <w:rPr>
                <w:sz w:val="24"/>
                <w:szCs w:val="24"/>
              </w:rPr>
              <w:t>myFalsyTemplate</w:t>
            </w:r>
            <w:proofErr w:type="spellEnd"/>
            <w:r w:rsidRPr="00F64179">
              <w:rPr>
                <w:sz w:val="24"/>
                <w:szCs w:val="24"/>
              </w:rPr>
              <w:t>”&gt;</w:t>
            </w:r>
          </w:p>
          <w:p w:rsidR="002E5C98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&lt;h2&gt;Condition true!&lt;/h2&gt;</w:t>
            </w:r>
            <w:r w:rsidRPr="00F64179">
              <w:rPr>
                <w:sz w:val="24"/>
                <w:szCs w:val="24"/>
              </w:rPr>
              <w:t xml:space="preserve"> </w:t>
            </w:r>
            <w:r w:rsidRPr="00F64179">
              <w:rPr>
                <w:sz w:val="24"/>
                <w:szCs w:val="24"/>
              </w:rPr>
              <w:t>&lt;/div&gt;</w:t>
            </w:r>
          </w:p>
          <w:p w:rsidR="002E5C98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&lt;ng-template #</w:t>
            </w:r>
            <w:proofErr w:type="spellStart"/>
            <w:r w:rsidRPr="00F64179">
              <w:rPr>
                <w:sz w:val="24"/>
                <w:szCs w:val="24"/>
              </w:rPr>
              <w:t>myFalsyTemplate</w:t>
            </w:r>
            <w:proofErr w:type="spellEnd"/>
            <w:r w:rsidRPr="00F64179">
              <w:rPr>
                <w:sz w:val="24"/>
                <w:szCs w:val="24"/>
              </w:rPr>
              <w:t>&gt;</w:t>
            </w:r>
          </w:p>
          <w:p w:rsidR="002E5C98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&lt;h2&gt;Condition false!&lt;/h2&gt;</w:t>
            </w:r>
          </w:p>
          <w:p w:rsidR="002E5C98" w:rsidRPr="00F64179" w:rsidRDefault="002E5C98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&lt;/ng-template&gt;</w:t>
            </w:r>
          </w:p>
        </w:tc>
        <w:tc>
          <w:tcPr>
            <w:tcW w:w="258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</w:tr>
      <w:tr w:rsidR="00552B6F" w:rsidRPr="00F64179" w:rsidTr="00247D77">
        <w:trPr>
          <w:trHeight w:val="285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86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552B6F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Eliminates useless code from the application with the help of Build Optimizer for more compressed, arranged and neater code.</w:t>
            </w:r>
          </w:p>
        </w:tc>
      </w:tr>
      <w:tr w:rsidR="00552B6F" w:rsidRPr="00F64179" w:rsidTr="00247D77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10" w:type="dxa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86" w:type="dxa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247D77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</w:p>
          <w:p w:rsidR="00247D77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</w:p>
          <w:p w:rsidR="00247D77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</w:p>
          <w:p w:rsidR="00247D77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Is equipped with Angular Universal State Transfer API and DOM Support which allows you to share the state of application between client and server.</w:t>
            </w:r>
          </w:p>
        </w:tc>
      </w:tr>
      <w:tr w:rsidR="00552B6F" w:rsidRPr="00F64179" w:rsidTr="00247D77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8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552B6F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Incremental compilation for authority and control and get applications compiled fast and easy.</w:t>
            </w:r>
          </w:p>
        </w:tc>
      </w:tr>
      <w:tr w:rsidR="00552B6F" w:rsidRPr="00F64179" w:rsidTr="00247D77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86" w:type="dxa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552B6F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Decorator supports lambda expressions and not the nomenclatures or naming functions.</w:t>
            </w:r>
          </w:p>
          <w:p w:rsidR="00247D77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</w:p>
          <w:p w:rsidR="00247D77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provider: [{</w:t>
            </w:r>
          </w:p>
          <w:p w:rsidR="00247D77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provide: ”</w:t>
            </w:r>
          </w:p>
          <w:p w:rsidR="00247D77" w:rsidRPr="00F64179" w:rsidRDefault="00247D77" w:rsidP="00F64179">
            <w:pPr>
              <w:pStyle w:val="NoSpacing"/>
              <w:rPr>
                <w:sz w:val="24"/>
                <w:szCs w:val="24"/>
              </w:rPr>
            </w:pPr>
            <w:r w:rsidRPr="00F64179">
              <w:rPr>
                <w:sz w:val="24"/>
                <w:szCs w:val="24"/>
              </w:rPr>
              <w:t>my – serv</w:t>
            </w:r>
            <w:r w:rsidRPr="00F64179">
              <w:rPr>
                <w:sz w:val="24"/>
                <w:szCs w:val="24"/>
              </w:rPr>
              <w:t xml:space="preserve">ice ‘, </w:t>
            </w:r>
            <w:proofErr w:type="spellStart"/>
            <w:r w:rsidRPr="00F64179">
              <w:rPr>
                <w:sz w:val="24"/>
                <w:szCs w:val="24"/>
              </w:rPr>
              <w:t>useFactory</w:t>
            </w:r>
            <w:proofErr w:type="spellEnd"/>
            <w:r w:rsidRPr="00F64179">
              <w:rPr>
                <w:sz w:val="24"/>
                <w:szCs w:val="24"/>
              </w:rPr>
              <w:t>: () =&gt; null}]</w:t>
            </w:r>
            <w:r w:rsidRPr="00F64179">
              <w:rPr>
                <w:sz w:val="24"/>
                <w:szCs w:val="24"/>
              </w:rPr>
              <w:t>})</w:t>
            </w:r>
          </w:p>
        </w:tc>
      </w:tr>
      <w:tr w:rsidR="00552B6F" w:rsidRPr="00F64179" w:rsidTr="00AE5636">
        <w:trPr>
          <w:trHeight w:val="285"/>
        </w:trPr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886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52B6F" w:rsidRPr="00F64179" w:rsidRDefault="00552B6F" w:rsidP="00F64179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091113" w:rsidRPr="00F64179" w:rsidRDefault="00091113" w:rsidP="00F64179">
      <w:pPr>
        <w:pStyle w:val="NoSpacing"/>
        <w:rPr>
          <w:sz w:val="24"/>
          <w:szCs w:val="24"/>
        </w:rPr>
      </w:pPr>
    </w:p>
    <w:p w:rsidR="00091113" w:rsidRPr="00F64179" w:rsidRDefault="00091113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  <w:r w:rsidRPr="00F64179">
        <w:rPr>
          <w:b/>
          <w:sz w:val="24"/>
          <w:szCs w:val="24"/>
          <w:u w:val="single"/>
        </w:rPr>
        <w:t>Module</w:t>
      </w:r>
      <w:r w:rsidRPr="00F64179">
        <w:rPr>
          <w:sz w:val="24"/>
          <w:szCs w:val="24"/>
        </w:rPr>
        <w:t xml:space="preserve"> – </w:t>
      </w:r>
    </w:p>
    <w:p w:rsidR="001059C1" w:rsidRPr="00F64179" w:rsidRDefault="001059C1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A Module is a way of organizing related Components, Services, Directives, and Pipes with a specific functionality.</w:t>
      </w:r>
    </w:p>
    <w:p w:rsidR="001059C1" w:rsidRPr="00F64179" w:rsidRDefault="001059C1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@NgModule is used to declare a Class as Module.</w:t>
      </w:r>
    </w:p>
    <w:p w:rsidR="005A3733" w:rsidRPr="00F64179" w:rsidRDefault="005A3733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There can be several Modules within an app, but it should consist of at least one root module. Root Module, by convention, must be named: AppModule.</w:t>
      </w:r>
    </w:p>
    <w:p w:rsidR="005A3733" w:rsidRPr="00F64179" w:rsidRDefault="005A3733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Trick to identify Root Module is that it imports "BrowserModule". Other modules of that same application imports "CommonModule".</w:t>
      </w:r>
    </w:p>
    <w:p w:rsidR="005A3733" w:rsidRPr="00F64179" w:rsidRDefault="005A3733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imports:[...] - define array of modules required to build application here.</w:t>
      </w:r>
    </w:p>
    <w:p w:rsidR="005A3733" w:rsidRPr="00F64179" w:rsidRDefault="005A3733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declarations:[...] - define components, directives and pipes for this module here.</w:t>
      </w:r>
    </w:p>
    <w:p w:rsidR="005A3733" w:rsidRPr="00F64179" w:rsidRDefault="005A3733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bootstrap:[...] - define root component of this module here.</w:t>
      </w:r>
    </w:p>
    <w:p w:rsidR="005A3733" w:rsidRPr="00F64179" w:rsidRDefault="005A3733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providers:[…] - A provider is an instruction to the DI system on how to obtain a value for a dependency. Most of the time, these dependencies are services that you create and provide.</w:t>
      </w: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070771" w:rsidRPr="00F64179" w:rsidRDefault="001633A2" w:rsidP="00F64179">
      <w:pPr>
        <w:pStyle w:val="NoSpacing"/>
        <w:rPr>
          <w:sz w:val="24"/>
          <w:szCs w:val="24"/>
        </w:rPr>
      </w:pPr>
      <w:r w:rsidRPr="00F64179">
        <w:rPr>
          <w:b/>
          <w:sz w:val="24"/>
          <w:szCs w:val="24"/>
          <w:u w:val="single"/>
        </w:rPr>
        <w:t>Component</w:t>
      </w:r>
      <w:r w:rsidRPr="00F64179">
        <w:rPr>
          <w:sz w:val="24"/>
          <w:szCs w:val="24"/>
        </w:rPr>
        <w:t xml:space="preserve"> –</w:t>
      </w:r>
    </w:p>
    <w:p w:rsidR="001633A2" w:rsidRPr="00F64179" w:rsidRDefault="001633A2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 xml:space="preserve">Basic block of Angular which has </w:t>
      </w:r>
      <w:r w:rsidR="00125B34" w:rsidRPr="00F64179">
        <w:rPr>
          <w:sz w:val="24"/>
          <w:szCs w:val="24"/>
        </w:rPr>
        <w:t>view part and core logic.</w:t>
      </w: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  <w:r w:rsidRPr="00F64179">
        <w:rPr>
          <w:sz w:val="24"/>
          <w:szCs w:val="24"/>
        </w:rPr>
        <w:t>Can there be multiple root modules?</w:t>
      </w: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p w:rsidR="001059C1" w:rsidRPr="00F64179" w:rsidRDefault="001059C1" w:rsidP="00F64179">
      <w:pPr>
        <w:pStyle w:val="NoSpacing"/>
        <w:rPr>
          <w:sz w:val="24"/>
          <w:szCs w:val="24"/>
        </w:rPr>
      </w:pPr>
    </w:p>
    <w:sectPr w:rsidR="001059C1" w:rsidRPr="00F6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mbria">
    <w:altName w:val="Times New Roman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8785C"/>
    <w:multiLevelType w:val="hybridMultilevel"/>
    <w:tmpl w:val="0C02F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CC600A"/>
    <w:multiLevelType w:val="hybridMultilevel"/>
    <w:tmpl w:val="6F741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25BC5"/>
    <w:multiLevelType w:val="hybridMultilevel"/>
    <w:tmpl w:val="E104022C"/>
    <w:lvl w:ilvl="0" w:tplc="45C4BE1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47AE2"/>
    <w:multiLevelType w:val="hybridMultilevel"/>
    <w:tmpl w:val="803E3850"/>
    <w:lvl w:ilvl="0" w:tplc="45C4BE1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77A5B"/>
    <w:multiLevelType w:val="hybridMultilevel"/>
    <w:tmpl w:val="8EEA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52054"/>
    <w:multiLevelType w:val="hybridMultilevel"/>
    <w:tmpl w:val="F2DEE5F2"/>
    <w:lvl w:ilvl="0" w:tplc="45C4BE1A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DB5365"/>
    <w:multiLevelType w:val="hybridMultilevel"/>
    <w:tmpl w:val="650AD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F75FA"/>
    <w:multiLevelType w:val="hybridMultilevel"/>
    <w:tmpl w:val="948AF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632ECA"/>
    <w:multiLevelType w:val="hybridMultilevel"/>
    <w:tmpl w:val="5BD45254"/>
    <w:lvl w:ilvl="0" w:tplc="45C4BE1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83B9E"/>
    <w:multiLevelType w:val="hybridMultilevel"/>
    <w:tmpl w:val="35186384"/>
    <w:lvl w:ilvl="0" w:tplc="45C4BE1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221F"/>
    <w:rsid w:val="00070771"/>
    <w:rsid w:val="00091113"/>
    <w:rsid w:val="000A6AF5"/>
    <w:rsid w:val="001059C1"/>
    <w:rsid w:val="00125B34"/>
    <w:rsid w:val="001633A2"/>
    <w:rsid w:val="00247D77"/>
    <w:rsid w:val="002E5C98"/>
    <w:rsid w:val="003F11B7"/>
    <w:rsid w:val="004A1F46"/>
    <w:rsid w:val="00552B6F"/>
    <w:rsid w:val="005656F3"/>
    <w:rsid w:val="005710F0"/>
    <w:rsid w:val="005A3733"/>
    <w:rsid w:val="00665223"/>
    <w:rsid w:val="00AE5636"/>
    <w:rsid w:val="00B44813"/>
    <w:rsid w:val="00C77119"/>
    <w:rsid w:val="00D2221F"/>
    <w:rsid w:val="00DC5537"/>
    <w:rsid w:val="00F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636"/>
  <w15:chartTrackingRefBased/>
  <w15:docId w15:val="{3BBF3959-D8FE-4E3E-8EAB-5D721BD4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7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9C1"/>
    <w:pPr>
      <w:ind w:left="720"/>
      <w:contextualSpacing/>
    </w:pPr>
  </w:style>
  <w:style w:type="table" w:styleId="TableGrid">
    <w:name w:val="Table Grid"/>
    <w:basedOn w:val="TableNormal"/>
    <w:uiPriority w:val="59"/>
    <w:rsid w:val="00571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EB42264C.dotm</Template>
  <TotalTime>284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 Sayandeb (EXT) BangIteDcc</dc:creator>
  <cp:keywords/>
  <dc:description/>
  <cp:lastModifiedBy>BANERJEE Sayandeb (EXT) BangIteDcc</cp:lastModifiedBy>
  <cp:revision>4</cp:revision>
  <dcterms:created xsi:type="dcterms:W3CDTF">2018-06-18T05:47:00Z</dcterms:created>
  <dcterms:modified xsi:type="dcterms:W3CDTF">2018-06-18T10:31:00Z</dcterms:modified>
</cp:coreProperties>
</file>